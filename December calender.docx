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>
        <w:tc>
          <w:tcPr>
            <w:tcW w:w="11016" w:type="dxa"/>
            <w:shd w:val="clear" w:color="auto" w:fill="495E00" w:themeFill="accent1" w:themeFillShade="80"/>
          </w:tcPr>
          <w:p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0246E0">
              <w:t>December</w:t>
            </w:r>
            <w:r>
              <w:fldChar w:fldCharType="end"/>
            </w:r>
          </w:p>
        </w:tc>
      </w:tr>
      <w:tr w:rsidR="00EA415B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0246E0">
              <w:t>2023</w:t>
            </w:r>
            <w:r>
              <w:fldChar w:fldCharType="end"/>
            </w:r>
          </w:p>
        </w:tc>
      </w:tr>
      <w:tr w:rsidR="00EA415B">
        <w:sdt>
          <w:sdtPr>
            <w:id w:val="31938203"/>
            <w:placeholder>
              <w:docPart w:val="0D69D463D13548E69F6D594CA7CF90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:rsidR="00EA415B" w:rsidRDefault="00EA415B">
            <w:pPr>
              <w:pStyle w:val="BodyText"/>
              <w:rPr>
                <w:lang w:val="fr-FR"/>
              </w:rPr>
            </w:pPr>
          </w:p>
        </w:tc>
        <w:tc>
          <w:tcPr>
            <w:tcW w:w="4186" w:type="dxa"/>
          </w:tcPr>
          <w:p w:rsidR="00EA415B" w:rsidRDefault="00EA415B">
            <w:pPr>
              <w:jc w:val="center"/>
            </w:pP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147A2323205549DEAF9CE5DB7283B3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CA556B">
            <w:pPr>
              <w:pStyle w:val="Days"/>
            </w:pPr>
            <w:sdt>
              <w:sdtPr>
                <w:id w:val="2141225648"/>
                <w:placeholder>
                  <w:docPart w:val="6EF769BAAA0D403686A85CE353A80AD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CA556B">
            <w:pPr>
              <w:pStyle w:val="Days"/>
            </w:pPr>
            <w:sdt>
              <w:sdtPr>
                <w:id w:val="-225834277"/>
                <w:placeholder>
                  <w:docPart w:val="6CF1E20F3128470F8613B7A1B93317E3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CA556B">
            <w:pPr>
              <w:pStyle w:val="Days"/>
            </w:pPr>
            <w:sdt>
              <w:sdtPr>
                <w:id w:val="-1121838800"/>
                <w:placeholder>
                  <w:docPart w:val="830FABE3A36C4FEE9F7EB7D19BDADF52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CA556B">
            <w:pPr>
              <w:pStyle w:val="Days"/>
            </w:pPr>
            <w:sdt>
              <w:sdtPr>
                <w:id w:val="-1805692476"/>
                <w:placeholder>
                  <w:docPart w:val="8F54E0503B0F44D98252E09C8ABAC497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CA556B">
            <w:pPr>
              <w:pStyle w:val="Days"/>
            </w:pPr>
            <w:sdt>
              <w:sdtPr>
                <w:id w:val="815225377"/>
                <w:placeholder>
                  <w:docPart w:val="AF5F5CA17D40421CA67153626E66DF3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CA556B">
            <w:pPr>
              <w:pStyle w:val="Days"/>
            </w:pPr>
            <w:sdt>
              <w:sdtPr>
                <w:id w:val="36251574"/>
                <w:placeholder>
                  <w:docPart w:val="868AA257BB8241CA9E2403D093CF60B7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46E0">
              <w:instrText>Friday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46E0">
              <w:instrText>Friday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0246E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46E0">
              <w:instrText>Friday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0246E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46E0">
              <w:instrText>Friday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0246E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46E0">
              <w:instrText>Friday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0246E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46E0"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46E0"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0246E0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0246E0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2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0246E0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0246E0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0246E0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0246E0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0246E0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0246E0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0246E0">
              <w:rPr>
                <w:noProof/>
              </w:rPr>
              <w:t>9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0246E0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0246E0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0246E0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0246E0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0246E0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0246E0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0246E0">
              <w:rPr>
                <w:noProof/>
              </w:rPr>
              <w:t>16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Mystic noir story of </w:t>
            </w:r>
            <w:proofErr w:type="spellStart"/>
            <w:r>
              <w:t>nousheen</w:t>
            </w:r>
            <w:proofErr w:type="spellEnd"/>
            <w:r>
              <w:t xml:space="preserve"> 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Posting of influencers on </w:t>
            </w:r>
            <w:proofErr w:type="spellStart"/>
            <w:r>
              <w:t>insta</w:t>
            </w:r>
            <w:proofErr w:type="spellEnd"/>
            <w:r>
              <w:t xml:space="preserve"> and fb 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Story of all hand embellished 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Posting of influencers on </w:t>
            </w:r>
            <w:proofErr w:type="spellStart"/>
            <w:r>
              <w:t>insta</w:t>
            </w:r>
            <w:proofErr w:type="spellEnd"/>
            <w:r>
              <w:t xml:space="preserve"> and fb</w:t>
            </w:r>
          </w:p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0246E0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0246E0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0246E0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0246E0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0246E0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0246E0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0246E0">
              <w:rPr>
                <w:noProof/>
              </w:rPr>
              <w:t>23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Countdown of sale starts daily </w:t>
            </w: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Posting of influencers on </w:t>
            </w:r>
            <w:proofErr w:type="spellStart"/>
            <w:r>
              <w:t>insta</w:t>
            </w:r>
            <w:proofErr w:type="spellEnd"/>
            <w:r>
              <w:t xml:space="preserve"> and fb</w:t>
            </w:r>
            <w:r>
              <w:t xml:space="preserve"> </w:t>
            </w: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Story of all </w:t>
            </w:r>
            <w:proofErr w:type="spellStart"/>
            <w:r>
              <w:t>ziva</w:t>
            </w:r>
            <w:proofErr w:type="spellEnd"/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>Posting of mystique on feed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>Styled scarlet story n original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Sale </w:t>
            </w:r>
            <w:proofErr w:type="gramStart"/>
            <w:r>
              <w:t>live</w:t>
            </w:r>
            <w:proofErr w:type="gramEnd"/>
          </w:p>
          <w:p w:rsidR="000246E0" w:rsidRDefault="000246E0">
            <w:r>
              <w:t>A floral grid before sale articles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Reel of </w:t>
            </w:r>
            <w:proofErr w:type="spellStart"/>
            <w:r>
              <w:t>amal</w:t>
            </w:r>
            <w:proofErr w:type="spellEnd"/>
            <w:r>
              <w:t xml:space="preserve"> on fb with sale update</w:t>
            </w:r>
          </w:p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0246E0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0246E0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0246E0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0246E0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0246E0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0246E0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0246E0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0246E0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0246E0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0246E0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0246E0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0246E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0246E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0246E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0246E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0246E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0246E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0246E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0246E0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0246E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0246E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0246E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 w:rsidR="000246E0">
              <w:fldChar w:fldCharType="separate"/>
            </w:r>
            <w:r w:rsidR="000246E0">
              <w:rPr>
                <w:noProof/>
              </w:rPr>
              <w:instrText>30</w:instrText>
            </w:r>
            <w:r>
              <w:fldChar w:fldCharType="end"/>
            </w:r>
            <w:r w:rsidR="000246E0">
              <w:fldChar w:fldCharType="separate"/>
            </w:r>
            <w:r w:rsidR="000246E0">
              <w:rPr>
                <w:noProof/>
              </w:rPr>
              <w:t>30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Best seller grid on </w:t>
            </w:r>
            <w:proofErr w:type="spellStart"/>
            <w:r>
              <w:t>insta</w:t>
            </w:r>
            <w:proofErr w:type="spellEnd"/>
            <w:r>
              <w:t xml:space="preserve"> from website with sale caption </w:t>
            </w: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Story of sale </w:t>
            </w: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0246E0">
            <w:r>
              <w:t xml:space="preserve">Article posting of sale 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8C026C">
            <w:r>
              <w:t xml:space="preserve">Best seller reel 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8C026C">
            <w:r>
              <w:t xml:space="preserve">Story 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8C026C">
            <w:r>
              <w:t>Article post on feed</w:t>
            </w:r>
          </w:p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0246E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0246E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0246E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46E0">
              <w:rPr>
                <w:noProof/>
              </w:rPr>
              <w:instrText>31</w:instrText>
            </w:r>
            <w:r>
              <w:fldChar w:fldCharType="end"/>
            </w:r>
            <w:r w:rsidR="000246E0">
              <w:fldChar w:fldCharType="separate"/>
            </w:r>
            <w:r w:rsidR="000246E0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0246E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0246E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46E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8C026C">
            <w:r>
              <w:t xml:space="preserve">Ruby wheaten </w:t>
            </w:r>
            <w:bookmarkStart w:id="0" w:name="_GoBack"/>
            <w:bookmarkEnd w:id="0"/>
            <w:r>
              <w:t xml:space="preserve"> reel on </w:t>
            </w:r>
            <w:proofErr w:type="spellStart"/>
            <w:r>
              <w:t>insta</w:t>
            </w:r>
            <w:proofErr w:type="spellEnd"/>
            <w:r>
              <w:t xml:space="preserve"> </w:t>
            </w:r>
          </w:p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p w:rsidR="00EA415B" w:rsidRDefault="00EA415B">
      <w:pPr>
        <w:pStyle w:val="Quote"/>
      </w:pPr>
    </w:p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56B" w:rsidRDefault="00CA556B">
      <w:pPr>
        <w:spacing w:before="0" w:after="0"/>
      </w:pPr>
      <w:r>
        <w:separator/>
      </w:r>
    </w:p>
  </w:endnote>
  <w:endnote w:type="continuationSeparator" w:id="0">
    <w:p w:rsidR="00CA556B" w:rsidRDefault="00CA55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56B" w:rsidRDefault="00CA556B">
      <w:pPr>
        <w:spacing w:before="0" w:after="0"/>
      </w:pPr>
      <w:r>
        <w:separator/>
      </w:r>
    </w:p>
  </w:footnote>
  <w:footnote w:type="continuationSeparator" w:id="0">
    <w:p w:rsidR="00CA556B" w:rsidRDefault="00CA556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2/31/2023"/>
    <w:docVar w:name="MonthStart" w:val="12/1/2023"/>
    <w:docVar w:name="ShowDynamicGuides" w:val="1"/>
    <w:docVar w:name="ShowMarginGuides" w:val="0"/>
    <w:docVar w:name="ShowOutlines" w:val="0"/>
    <w:docVar w:name="ShowStaticGuides" w:val="0"/>
  </w:docVars>
  <w:rsids>
    <w:rsidRoot w:val="000246E0"/>
    <w:rsid w:val="000246E0"/>
    <w:rsid w:val="00124ADC"/>
    <w:rsid w:val="00193E15"/>
    <w:rsid w:val="0025748C"/>
    <w:rsid w:val="002F7032"/>
    <w:rsid w:val="00320970"/>
    <w:rsid w:val="00375B27"/>
    <w:rsid w:val="005B0C48"/>
    <w:rsid w:val="00812DAD"/>
    <w:rsid w:val="0081356A"/>
    <w:rsid w:val="008C026C"/>
    <w:rsid w:val="00925ED9"/>
    <w:rsid w:val="00997C7D"/>
    <w:rsid w:val="009A164A"/>
    <w:rsid w:val="009A7C5B"/>
    <w:rsid w:val="00BC6A26"/>
    <w:rsid w:val="00BF0FEE"/>
    <w:rsid w:val="00BF4383"/>
    <w:rsid w:val="00C41633"/>
    <w:rsid w:val="00CA556B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FF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69D463D13548E69F6D594CA7CF9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5E777-EA6B-471C-ABE4-CEFB6EA1C914}"/>
      </w:docPartPr>
      <w:docPartBody>
        <w:p w:rsidR="00000000" w:rsidRDefault="00CC7E8B">
          <w:pPr>
            <w:pStyle w:val="0D69D463D13548E69F6D594CA7CF901B"/>
          </w:pPr>
          <w:r>
            <w:t>Subtitle</w:t>
          </w:r>
        </w:p>
      </w:docPartBody>
    </w:docPart>
    <w:docPart>
      <w:docPartPr>
        <w:name w:val="147A2323205549DEAF9CE5DB7283B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6859-1921-4B78-98A1-4EB527F4AF49}"/>
      </w:docPartPr>
      <w:docPartBody>
        <w:p w:rsidR="00000000" w:rsidRDefault="00CC7E8B">
          <w:pPr>
            <w:pStyle w:val="147A2323205549DEAF9CE5DB7283B3ED"/>
          </w:pPr>
          <w:r>
            <w:t>Sunday</w:t>
          </w:r>
        </w:p>
      </w:docPartBody>
    </w:docPart>
    <w:docPart>
      <w:docPartPr>
        <w:name w:val="6EF769BAAA0D403686A85CE353A80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E84A3-4A88-43DB-B14D-592EFB2BEAF6}"/>
      </w:docPartPr>
      <w:docPartBody>
        <w:p w:rsidR="00000000" w:rsidRDefault="00CC7E8B">
          <w:pPr>
            <w:pStyle w:val="6EF769BAAA0D403686A85CE353A80AD4"/>
          </w:pPr>
          <w:r>
            <w:t>Monday</w:t>
          </w:r>
        </w:p>
      </w:docPartBody>
    </w:docPart>
    <w:docPart>
      <w:docPartPr>
        <w:name w:val="6CF1E20F3128470F8613B7A1B933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33F98-267A-41B7-B196-A268B27966CB}"/>
      </w:docPartPr>
      <w:docPartBody>
        <w:p w:rsidR="00000000" w:rsidRDefault="00CC7E8B">
          <w:pPr>
            <w:pStyle w:val="6CF1E20F3128470F8613B7A1B93317E3"/>
          </w:pPr>
          <w:r>
            <w:t>Tuesday</w:t>
          </w:r>
        </w:p>
      </w:docPartBody>
    </w:docPart>
    <w:docPart>
      <w:docPartPr>
        <w:name w:val="830FABE3A36C4FEE9F7EB7D19BDAD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5E9D4-CDB5-4DB5-BF09-457284047C4A}"/>
      </w:docPartPr>
      <w:docPartBody>
        <w:p w:rsidR="00000000" w:rsidRDefault="00CC7E8B">
          <w:pPr>
            <w:pStyle w:val="830FABE3A36C4FEE9F7EB7D19BDADF52"/>
          </w:pPr>
          <w:r>
            <w:t>Wednesday</w:t>
          </w:r>
        </w:p>
      </w:docPartBody>
    </w:docPart>
    <w:docPart>
      <w:docPartPr>
        <w:name w:val="8F54E0503B0F44D98252E09C8ABAC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E387-D41A-4D0C-82DC-D6DC625E48E5}"/>
      </w:docPartPr>
      <w:docPartBody>
        <w:p w:rsidR="00000000" w:rsidRDefault="00CC7E8B">
          <w:pPr>
            <w:pStyle w:val="8F54E0503B0F44D98252E09C8ABAC497"/>
          </w:pPr>
          <w:r>
            <w:t>Thursday</w:t>
          </w:r>
        </w:p>
      </w:docPartBody>
    </w:docPart>
    <w:docPart>
      <w:docPartPr>
        <w:name w:val="AF5F5CA17D40421CA67153626E66D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F4A77-FFE0-4F2E-8F49-E3BDB790137B}"/>
      </w:docPartPr>
      <w:docPartBody>
        <w:p w:rsidR="00000000" w:rsidRDefault="00CC7E8B">
          <w:pPr>
            <w:pStyle w:val="AF5F5CA17D40421CA67153626E66DF35"/>
          </w:pPr>
          <w:r>
            <w:t>Friday</w:t>
          </w:r>
        </w:p>
      </w:docPartBody>
    </w:docPart>
    <w:docPart>
      <w:docPartPr>
        <w:name w:val="868AA257BB8241CA9E2403D093CF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0E34-603F-474F-A414-57A33B63ABBF}"/>
      </w:docPartPr>
      <w:docPartBody>
        <w:p w:rsidR="00000000" w:rsidRDefault="00CC7E8B">
          <w:pPr>
            <w:pStyle w:val="868AA257BB8241CA9E2403D093CF60B7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8B"/>
    <w:rsid w:val="00CC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69D463D13548E69F6D594CA7CF901B">
    <w:name w:val="0D69D463D13548E69F6D594CA7CF901B"/>
  </w:style>
  <w:style w:type="paragraph" w:customStyle="1" w:styleId="7A1AE31A346B44A488C4D54361E5DDDF">
    <w:name w:val="7A1AE31A346B44A488C4D54361E5DDDF"/>
  </w:style>
  <w:style w:type="paragraph" w:customStyle="1" w:styleId="72CC65B657D749C4A482A2892F2AB588">
    <w:name w:val="72CC65B657D749C4A482A2892F2AB588"/>
  </w:style>
  <w:style w:type="paragraph" w:customStyle="1" w:styleId="147A2323205549DEAF9CE5DB7283B3ED">
    <w:name w:val="147A2323205549DEAF9CE5DB7283B3ED"/>
  </w:style>
  <w:style w:type="paragraph" w:customStyle="1" w:styleId="6EF769BAAA0D403686A85CE353A80AD4">
    <w:name w:val="6EF769BAAA0D403686A85CE353A80AD4"/>
  </w:style>
  <w:style w:type="paragraph" w:customStyle="1" w:styleId="6CF1E20F3128470F8613B7A1B93317E3">
    <w:name w:val="6CF1E20F3128470F8613B7A1B93317E3"/>
  </w:style>
  <w:style w:type="paragraph" w:customStyle="1" w:styleId="830FABE3A36C4FEE9F7EB7D19BDADF52">
    <w:name w:val="830FABE3A36C4FEE9F7EB7D19BDADF52"/>
  </w:style>
  <w:style w:type="paragraph" w:customStyle="1" w:styleId="8F54E0503B0F44D98252E09C8ABAC497">
    <w:name w:val="8F54E0503B0F44D98252E09C8ABAC497"/>
  </w:style>
  <w:style w:type="paragraph" w:customStyle="1" w:styleId="AF5F5CA17D40421CA67153626E66DF35">
    <w:name w:val="AF5F5CA17D40421CA67153626E66DF35"/>
  </w:style>
  <w:style w:type="paragraph" w:customStyle="1" w:styleId="868AA257BB8241CA9E2403D093CF60B7">
    <w:name w:val="868AA257BB8241CA9E2403D093CF60B7"/>
  </w:style>
  <w:style w:type="paragraph" w:customStyle="1" w:styleId="D830F59475624700957AE5B59E70D858">
    <w:name w:val="D830F59475624700957AE5B59E70D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</Template>
  <TotalTime>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2023-12-13T11:28:00Z</dcterms:created>
  <dcterms:modified xsi:type="dcterms:W3CDTF">2023-12-13T11:40:00Z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